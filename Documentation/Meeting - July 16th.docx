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110" w:rsidRDefault="00CF2A8B" w:rsidP="00954110">
      <w:pPr>
        <w:pStyle w:val="Title"/>
      </w:pPr>
      <w:r>
        <w:t>Summer Project</w:t>
      </w:r>
    </w:p>
    <w:tbl>
      <w:tblPr>
        <w:tblW w:w="5625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629"/>
        <w:gridCol w:w="2231"/>
        <w:gridCol w:w="3240"/>
        <w:gridCol w:w="3240"/>
      </w:tblGrid>
      <w:tr w:rsidR="00CF2A8B" w:rsidRPr="00692553" w:rsidTr="00CF2A8B">
        <w:trPr>
          <w:cantSplit/>
        </w:trPr>
        <w:sdt>
          <w:sdtPr>
            <w:alias w:val="Date"/>
            <w:tag w:val="Date"/>
            <w:id w:val="48425581"/>
            <w:placeholder>
              <w:docPart w:val="42749B0ADB6B402BBAF21D29D261E403"/>
            </w:placeholder>
            <w:date w:fullDate="2017-07-1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CF2A8B" w:rsidRPr="00954110" w:rsidRDefault="008114A8" w:rsidP="00CF2A8B">
                <w:pPr>
                  <w:pStyle w:val="Details"/>
                  <w:jc w:val="left"/>
                </w:pPr>
                <w:r>
                  <w:t>July 16,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8114A8" w:rsidP="00CF2A8B">
            <w:pPr>
              <w:pStyle w:val="Details"/>
              <w:jc w:val="left"/>
            </w:pPr>
            <w:r>
              <w:t>9:3</w:t>
            </w:r>
            <w:bookmarkStart w:id="0" w:name="_GoBack"/>
            <w:bookmarkEnd w:id="0"/>
            <w:r w:rsidR="00CF2A8B">
              <w:t>0pm</w:t>
            </w:r>
          </w:p>
        </w:tc>
        <w:tc>
          <w:tcPr>
            <w:tcW w:w="3240" w:type="dxa"/>
          </w:tcPr>
          <w:p w:rsidR="00CF2A8B" w:rsidRDefault="00CF2A8B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5F58B2">
            <w:pPr>
              <w:pStyle w:val="Details"/>
            </w:pPr>
          </w:p>
        </w:tc>
      </w:tr>
    </w:tbl>
    <w:p w:rsidR="00954110" w:rsidRDefault="00CF2A8B" w:rsidP="00954110">
      <w:pPr>
        <w:pStyle w:val="Heading2"/>
      </w:pPr>
      <w:r>
        <w:t>Meeting Notation – Recorded by James Aiken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85168B" w:rsidP="005F58B2">
            <w:pPr>
              <w:pStyle w:val="Heading4"/>
            </w:pPr>
            <w:bookmarkStart w:id="1" w:name="MinuteItems"/>
            <w:bookmarkStart w:id="2" w:name="MinuteTopic"/>
            <w:bookmarkStart w:id="3" w:name="MinuteTopicSection"/>
            <w:bookmarkEnd w:id="1"/>
            <w:bookmarkEnd w:id="2"/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CF2A8B" w:rsidP="005F58B2">
            <w:pPr>
              <w:pStyle w:val="Heading4"/>
            </w:pPr>
            <w:r>
              <w:t>Individual Reviews - James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85168B" w:rsidP="005F58B2">
            <w:pPr>
              <w:pStyle w:val="Details"/>
            </w:pP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E71DBA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4D47CD" w:rsidP="004D47CD">
            <w:pPr>
              <w:pStyle w:val="ListParagraph"/>
              <w:numPr>
                <w:ilvl w:val="0"/>
                <w:numId w:val="11"/>
              </w:numPr>
            </w:pPr>
            <w:r>
              <w:t xml:space="preserve">Researched the Framework for Unreal Engine 4, and reviewed some C++. </w:t>
            </w:r>
          </w:p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85168B" w:rsidRPr="00692553" w:rsidRDefault="004D47CD" w:rsidP="004D47CD">
            <w:pPr>
              <w:pStyle w:val="ListParagraph"/>
              <w:numPr>
                <w:ilvl w:val="0"/>
                <w:numId w:val="11"/>
              </w:numPr>
            </w:pPr>
            <w:r>
              <w:t>Intending to build off framework research and set up Menu’s, Pausing, Saving/Loading</w:t>
            </w:r>
          </w:p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4D47CD" w:rsidP="004D47CD">
            <w:pPr>
              <w:pStyle w:val="ListParagraph"/>
              <w:numPr>
                <w:ilvl w:val="0"/>
                <w:numId w:val="11"/>
              </w:numPr>
            </w:pPr>
            <w:r>
              <w:t>Also intends to do rough grey-blocking and uploading it</w:t>
            </w:r>
          </w:p>
        </w:tc>
      </w:tr>
      <w:tr w:rsidR="00C166AB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E71DBA" w:rsidP="005052C5"/>
        </w:tc>
      </w:tr>
      <w:tr w:rsidR="00CB376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>
      <w:bookmarkStart w:id="6" w:name="MinuteActionItems"/>
      <w:bookmarkEnd w:id="6"/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– Josue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05C9F" w:rsidP="00805C9F">
            <w:pPr>
              <w:pStyle w:val="ListParagraph"/>
              <w:numPr>
                <w:ilvl w:val="0"/>
                <w:numId w:val="11"/>
              </w:numPr>
            </w:pPr>
            <w:r>
              <w:t xml:space="preserve">Working through grand list of graphic effects, especially working on the particle related effects. 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805C9F" w:rsidP="00805C9F">
            <w:pPr>
              <w:pStyle w:val="ListParagraph"/>
              <w:numPr>
                <w:ilvl w:val="0"/>
                <w:numId w:val="11"/>
              </w:numPr>
            </w:pPr>
            <w:r>
              <w:t xml:space="preserve">Intends to get </w:t>
            </w:r>
            <w:proofErr w:type="gramStart"/>
            <w:r>
              <w:t>all of</w:t>
            </w:r>
            <w:proofErr w:type="gramEnd"/>
            <w:r>
              <w:t xml:space="preserve"> the particle related effects done this next week. 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Kelly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05C9F" w:rsidP="00805C9F">
            <w:pPr>
              <w:pStyle w:val="ListParagraph"/>
              <w:numPr>
                <w:ilvl w:val="0"/>
                <w:numId w:val="11"/>
              </w:numPr>
            </w:pPr>
            <w:r>
              <w:t>Unwrapping models and trying to make textures from scratch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Matt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05C9F" w:rsidP="00805C9F">
            <w:pPr>
              <w:pStyle w:val="ListParagraph"/>
              <w:numPr>
                <w:ilvl w:val="0"/>
                <w:numId w:val="11"/>
              </w:numPr>
            </w:pPr>
            <w:r>
              <w:t>Still working on the main character. Character is an abomination.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805C9F" w:rsidP="00805C9F">
            <w:pPr>
              <w:pStyle w:val="ListParagraph"/>
              <w:numPr>
                <w:ilvl w:val="0"/>
                <w:numId w:val="11"/>
              </w:numPr>
            </w:pPr>
            <w:r>
              <w:t>Wants to get lots done this next week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5F58B2" w:rsidP="00C9203B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CF2A8B" w:rsidP="00C9203B">
            <w:pPr>
              <w:pStyle w:val="Heading4"/>
            </w:pPr>
            <w:r>
              <w:t>Individual Reviews - Alex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5F58B2" w:rsidP="00C9203B">
            <w:pPr>
              <w:pStyle w:val="Details"/>
            </w:pP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05C9F" w:rsidP="00805C9F">
            <w:pPr>
              <w:pStyle w:val="ListParagraph"/>
              <w:numPr>
                <w:ilvl w:val="0"/>
                <w:numId w:val="11"/>
              </w:numPr>
            </w:pPr>
            <w:r>
              <w:t>Didn’t have time to do anything this week</w:t>
            </w:r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692553" w:rsidRDefault="00805C9F" w:rsidP="00805C9F">
            <w:pPr>
              <w:pStyle w:val="ListParagraph"/>
              <w:numPr>
                <w:ilvl w:val="0"/>
                <w:numId w:val="11"/>
              </w:numPr>
            </w:pPr>
            <w:r>
              <w:t xml:space="preserve">Intends to do stuff before going away for a week this </w:t>
            </w:r>
            <w:proofErr w:type="spellStart"/>
            <w:r>
              <w:t>saturday</w:t>
            </w:r>
            <w:proofErr w:type="spellEnd"/>
          </w:p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CF2A8B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3"/>
    </w:tbl>
    <w:p w:rsidR="0085168B" w:rsidRDefault="008516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 xml:space="preserve">Level Design Review 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Default="00CF2A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>Open Floor to Inquiries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Default="00CF2A8B" w:rsidP="00CF2A8B">
      <w:pPr>
        <w:ind w:left="0"/>
      </w:pP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CF2A8B" w:rsidRPr="00954110" w:rsidTr="009442FE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CF2A8B" w:rsidRPr="00954110" w:rsidRDefault="00CF2A8B" w:rsidP="009442FE">
            <w:pPr>
              <w:pStyle w:val="Heading4"/>
            </w:pPr>
            <w:r>
              <w:t>Tasks Moving Forward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CF2A8B" w:rsidRPr="00D8181B" w:rsidRDefault="00CF2A8B" w:rsidP="009442FE">
            <w:pPr>
              <w:pStyle w:val="Details"/>
            </w:pPr>
          </w:p>
        </w:tc>
      </w:tr>
    </w:tbl>
    <w:p w:rsidR="00CF2A8B" w:rsidRDefault="00CF2A8B" w:rsidP="00CF2A8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8700"/>
      </w:tblGrid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Discussion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373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CF2A8B" w:rsidRPr="00692553" w:rsidRDefault="00CF2A8B" w:rsidP="009442FE">
            <w:pPr>
              <w:pStyle w:val="Heading3"/>
            </w:pPr>
            <w:r>
              <w:t>Conclusions</w:t>
            </w:r>
          </w:p>
        </w:tc>
        <w:tc>
          <w:tcPr>
            <w:tcW w:w="8717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shd w:val="clear" w:color="auto" w:fill="auto"/>
            <w:vAlign w:val="center"/>
          </w:tcPr>
          <w:p w:rsidR="00CF2A8B" w:rsidRPr="00CE6342" w:rsidRDefault="00CF2A8B" w:rsidP="009442FE"/>
        </w:tc>
      </w:tr>
      <w:tr w:rsidR="00CF2A8B" w:rsidRPr="00692553" w:rsidTr="009442FE">
        <w:trPr>
          <w:trHeight w:val="288"/>
        </w:trPr>
        <w:tc>
          <w:tcPr>
            <w:tcW w:w="10090" w:type="dxa"/>
            <w:gridSpan w:val="2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CF2A8B" w:rsidRPr="00692553" w:rsidRDefault="00CF2A8B" w:rsidP="009442FE"/>
        </w:tc>
      </w:tr>
    </w:tbl>
    <w:p w:rsidR="00CF2A8B" w:rsidRPr="00692553" w:rsidRDefault="00CF2A8B" w:rsidP="00CF2A8B">
      <w:pPr>
        <w:ind w:left="0"/>
      </w:pPr>
    </w:p>
    <w:sectPr w:rsidR="00CF2A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BFE0EEF"/>
    <w:multiLevelType w:val="hybridMultilevel"/>
    <w:tmpl w:val="5650BD26"/>
    <w:lvl w:ilvl="0" w:tplc="9D94A7AE">
      <w:numFmt w:val="bullet"/>
      <w:lvlText w:val="-"/>
      <w:lvlJc w:val="left"/>
      <w:pPr>
        <w:ind w:left="44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8B"/>
    <w:rsid w:val="000145A5"/>
    <w:rsid w:val="00033349"/>
    <w:rsid w:val="00043514"/>
    <w:rsid w:val="002138F0"/>
    <w:rsid w:val="00344FA0"/>
    <w:rsid w:val="00417272"/>
    <w:rsid w:val="00423E89"/>
    <w:rsid w:val="00456620"/>
    <w:rsid w:val="00495E0E"/>
    <w:rsid w:val="004D47CD"/>
    <w:rsid w:val="005052C5"/>
    <w:rsid w:val="00531002"/>
    <w:rsid w:val="005F58B2"/>
    <w:rsid w:val="00692553"/>
    <w:rsid w:val="00694D42"/>
    <w:rsid w:val="007554A1"/>
    <w:rsid w:val="007C174F"/>
    <w:rsid w:val="00805C9F"/>
    <w:rsid w:val="008114A8"/>
    <w:rsid w:val="0085168B"/>
    <w:rsid w:val="008B2336"/>
    <w:rsid w:val="008F49C0"/>
    <w:rsid w:val="00954110"/>
    <w:rsid w:val="00987202"/>
    <w:rsid w:val="00AE3851"/>
    <w:rsid w:val="00B84015"/>
    <w:rsid w:val="00BB5323"/>
    <w:rsid w:val="00BF65DF"/>
    <w:rsid w:val="00C166AB"/>
    <w:rsid w:val="00CB3760"/>
    <w:rsid w:val="00CE6342"/>
    <w:rsid w:val="00CF2A8B"/>
    <w:rsid w:val="00D621F4"/>
    <w:rsid w:val="00D8181B"/>
    <w:rsid w:val="00E43BAB"/>
    <w:rsid w:val="00E4591C"/>
    <w:rsid w:val="00E60E43"/>
    <w:rsid w:val="00E71DBA"/>
    <w:rsid w:val="00EA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C0101"/>
  <w15:docId w15:val="{CF15078C-8BBE-449C-9D1A-F7211B2F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D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749B0ADB6B402BBAF21D29D261E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5C9E7-C43F-45C6-8AB7-7176D91C92D0}"/>
      </w:docPartPr>
      <w:docPartBody>
        <w:p w:rsidR="00ED5A3E" w:rsidRDefault="002B73F7" w:rsidP="002B73F7">
          <w:pPr>
            <w:pStyle w:val="42749B0ADB6B402BBAF21D29D261E403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F7"/>
    <w:rsid w:val="002B73F7"/>
    <w:rsid w:val="006B530D"/>
    <w:rsid w:val="008A53B5"/>
    <w:rsid w:val="00E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0149B9123CA4E1BB214DE3D10A9C59D">
    <w:name w:val="10149B9123CA4E1BB214DE3D10A9C59D"/>
  </w:style>
  <w:style w:type="paragraph" w:customStyle="1" w:styleId="BEDF3C4E1EF94530A615C8C80B37CDC7">
    <w:name w:val="BEDF3C4E1EF94530A615C8C80B37CDC7"/>
  </w:style>
  <w:style w:type="paragraph" w:customStyle="1" w:styleId="063DA2F2EBD7497B99632C7E126121FE">
    <w:name w:val="063DA2F2EBD7497B99632C7E126121FE"/>
  </w:style>
  <w:style w:type="paragraph" w:customStyle="1" w:styleId="F2940557C2104F9F9AB88122AA8E9402">
    <w:name w:val="F2940557C2104F9F9AB88122AA8E9402"/>
  </w:style>
  <w:style w:type="paragraph" w:customStyle="1" w:styleId="21B665EAF1484110AA7C35B93F78F151">
    <w:name w:val="21B665EAF1484110AA7C35B93F78F151"/>
  </w:style>
  <w:style w:type="paragraph" w:customStyle="1" w:styleId="77680747191C4C458DD2128BE261E7A9">
    <w:name w:val="77680747191C4C458DD2128BE261E7A9"/>
  </w:style>
  <w:style w:type="paragraph" w:customStyle="1" w:styleId="86FE4D3BBF1C4407A7B3A55E6FAB7C15">
    <w:name w:val="86FE4D3BBF1C4407A7B3A55E6FAB7C15"/>
  </w:style>
  <w:style w:type="paragraph" w:customStyle="1" w:styleId="3A974A648D1A472F9BC55307F4B28259">
    <w:name w:val="3A974A648D1A472F9BC55307F4B28259"/>
  </w:style>
  <w:style w:type="paragraph" w:customStyle="1" w:styleId="7F33351ACCED433889187FC8EA1805B2">
    <w:name w:val="7F33351ACCED433889187FC8EA1805B2"/>
  </w:style>
  <w:style w:type="paragraph" w:customStyle="1" w:styleId="9A308EEA0B25415A8BB58A0DB5960BE8">
    <w:name w:val="9A308EEA0B25415A8BB58A0DB5960BE8"/>
  </w:style>
  <w:style w:type="paragraph" w:customStyle="1" w:styleId="49C58648EC1D41F3B31EA73760AE53AB">
    <w:name w:val="49C58648EC1D41F3B31EA73760AE53AB"/>
  </w:style>
  <w:style w:type="paragraph" w:customStyle="1" w:styleId="1C110A976A714FC295A778347EEC0B7E">
    <w:name w:val="1C110A976A714FC295A778347EEC0B7E"/>
  </w:style>
  <w:style w:type="paragraph" w:customStyle="1" w:styleId="8F5EBE79AF8D404EB95B606B52D66D92">
    <w:name w:val="8F5EBE79AF8D404EB95B606B52D66D92"/>
  </w:style>
  <w:style w:type="paragraph" w:customStyle="1" w:styleId="B330E7A6DAAA41C69BD4CF5985271E89">
    <w:name w:val="B330E7A6DAAA41C69BD4CF5985271E89"/>
  </w:style>
  <w:style w:type="paragraph" w:customStyle="1" w:styleId="43FD9817EB3B44F6BB7FFF51DAA233F0">
    <w:name w:val="43FD9817EB3B44F6BB7FFF51DAA233F0"/>
  </w:style>
  <w:style w:type="paragraph" w:customStyle="1" w:styleId="FC9E9FB4169A4A539E0378F216439607">
    <w:name w:val="FC9E9FB4169A4A539E0378F216439607"/>
  </w:style>
  <w:style w:type="paragraph" w:customStyle="1" w:styleId="780B5F239F1B4076829990EBE771BA57">
    <w:name w:val="780B5F239F1B4076829990EBE771BA57"/>
  </w:style>
  <w:style w:type="paragraph" w:customStyle="1" w:styleId="4FBF36DC7758484C8EF469FDCD540FB8">
    <w:name w:val="4FBF36DC7758484C8EF469FDCD540FB8"/>
  </w:style>
  <w:style w:type="paragraph" w:customStyle="1" w:styleId="92AA4A20FB864F53B1339AA340476169">
    <w:name w:val="92AA4A20FB864F53B1339AA340476169"/>
  </w:style>
  <w:style w:type="paragraph" w:customStyle="1" w:styleId="282CED34AB0B416E8B3246DD33EE61EB">
    <w:name w:val="282CED34AB0B416E8B3246DD33EE61EB"/>
    <w:rsid w:val="002B73F7"/>
  </w:style>
  <w:style w:type="paragraph" w:customStyle="1" w:styleId="02487F23B4ED40CDB02139B8ED670733">
    <w:name w:val="02487F23B4ED40CDB02139B8ED670733"/>
    <w:rsid w:val="002B73F7"/>
  </w:style>
  <w:style w:type="paragraph" w:customStyle="1" w:styleId="463D820BB4D64396A52E7E7B283DCAB2">
    <w:name w:val="463D820BB4D64396A52E7E7B283DCAB2"/>
    <w:rsid w:val="002B73F7"/>
  </w:style>
  <w:style w:type="paragraph" w:customStyle="1" w:styleId="42749B0ADB6B402BBAF21D29D261E403">
    <w:name w:val="42749B0ADB6B402BBAF21D29D261E403"/>
    <w:rsid w:val="002B73F7"/>
  </w:style>
  <w:style w:type="paragraph" w:customStyle="1" w:styleId="792257FAC3EC42ADAB1BBD0E222A8C43">
    <w:name w:val="792257FAC3EC42ADAB1BBD0E222A8C43"/>
    <w:rsid w:val="002B73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1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James Aiken</dc:creator>
  <cp:keywords/>
  <cp:lastModifiedBy>James Aiken</cp:lastModifiedBy>
  <cp:revision>3</cp:revision>
  <cp:lastPrinted>2004-01-21T19:22:00Z</cp:lastPrinted>
  <dcterms:created xsi:type="dcterms:W3CDTF">2017-07-17T02:46:00Z</dcterms:created>
  <dcterms:modified xsi:type="dcterms:W3CDTF">2017-07-17T02:46:00Z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